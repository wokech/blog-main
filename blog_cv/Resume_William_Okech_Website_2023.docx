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3998" w14:textId="122B6E80" w:rsidR="006D6E30" w:rsidRPr="00661566" w:rsidRDefault="006A7029" w:rsidP="005461F8">
      <w:pPr>
        <w:pBdr>
          <w:bottom w:val="single" w:sz="12" w:space="1" w:color="auto"/>
        </w:pBdr>
        <w:spacing w:after="0" w:line="240" w:lineRule="auto"/>
        <w:jc w:val="center"/>
        <w:rPr>
          <w:rFonts w:ascii="Helvetica" w:hAnsi="Helvetica" w:cs="Helvetica"/>
          <w:b/>
          <w:sz w:val="48"/>
          <w:szCs w:val="48"/>
        </w:rPr>
      </w:pPr>
      <w:r w:rsidRPr="00661566">
        <w:rPr>
          <w:rFonts w:ascii="Helvetica" w:hAnsi="Helvetica" w:cs="Helvetica"/>
          <w:b/>
          <w:sz w:val="52"/>
          <w:szCs w:val="52"/>
        </w:rPr>
        <w:t>William</w:t>
      </w:r>
      <w:r w:rsidRPr="00661566">
        <w:rPr>
          <w:rFonts w:ascii="Helvetica" w:hAnsi="Helvetica" w:cs="Helvetica"/>
          <w:b/>
          <w:sz w:val="48"/>
          <w:szCs w:val="48"/>
        </w:rPr>
        <w:t xml:space="preserve"> Okech</w:t>
      </w:r>
    </w:p>
    <w:p w14:paraId="3CDE0806" w14:textId="35A1C57D" w:rsidR="00D6174A" w:rsidRDefault="00D6174A" w:rsidP="00D6174A">
      <w:pPr>
        <w:spacing w:after="0" w:line="240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</w:p>
    <w:p w14:paraId="29773167" w14:textId="77777777" w:rsidR="00D668F4" w:rsidRPr="008F545E" w:rsidRDefault="00D668F4" w:rsidP="00D668F4">
      <w:pPr>
        <w:spacing w:after="0" w:line="240" w:lineRule="auto"/>
        <w:ind w:left="720" w:hanging="720"/>
        <w:jc w:val="center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Phone:</w:t>
      </w:r>
      <w:r w:rsidRPr="00994130">
        <w:rPr>
          <w:rFonts w:ascii="Helvetica" w:hAnsi="Helvetica" w:cs="Helvetica"/>
          <w:sz w:val="20"/>
          <w:szCs w:val="20"/>
        </w:rPr>
        <w:t xml:space="preserve"> +254-716-309048</w:t>
      </w:r>
      <w:r w:rsidRPr="00E50812">
        <w:rPr>
          <w:rFonts w:ascii="Helvetica" w:hAnsi="Helvetica" w:cs="Helvetica"/>
          <w:b/>
          <w:bCs/>
          <w:sz w:val="20"/>
          <w:szCs w:val="20"/>
        </w:rPr>
        <w:t xml:space="preserve"> |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994130">
        <w:rPr>
          <w:rFonts w:ascii="Helvetica" w:hAnsi="Helvetica" w:cs="Helvetica"/>
          <w:b/>
          <w:bCs/>
          <w:sz w:val="20"/>
          <w:szCs w:val="20"/>
        </w:rPr>
        <w:t>Email:</w:t>
      </w:r>
      <w:r w:rsidRPr="00994130">
        <w:rPr>
          <w:rFonts w:ascii="Helvetica" w:hAnsi="Helvetica" w:cs="Helvetica"/>
          <w:sz w:val="20"/>
          <w:szCs w:val="20"/>
        </w:rPr>
        <w:t xml:space="preserve"> </w:t>
      </w:r>
      <w:hyperlink r:id="rId8" w:history="1">
        <w:r w:rsidRPr="00994130">
          <w:rPr>
            <w:rStyle w:val="Hyperlink"/>
            <w:rFonts w:ascii="Helvetica" w:hAnsi="Helvetica" w:cs="Helvetica"/>
            <w:sz w:val="20"/>
            <w:szCs w:val="20"/>
          </w:rPr>
          <w:t>willyokech@gmail.com</w:t>
        </w:r>
      </w:hyperlink>
      <w:r>
        <w:rPr>
          <w:rFonts w:ascii="Helvetica" w:hAnsi="Helvetica" w:cs="Helvetica"/>
          <w:b/>
          <w:bCs/>
          <w:sz w:val="20"/>
          <w:szCs w:val="20"/>
        </w:rPr>
        <w:t xml:space="preserve"> | Website:</w:t>
      </w:r>
      <w:r>
        <w:rPr>
          <w:rFonts w:ascii="Helvetica" w:hAnsi="Helvetica" w:cs="Helvetica"/>
          <w:sz w:val="20"/>
          <w:szCs w:val="20"/>
        </w:rPr>
        <w:t xml:space="preserve"> </w:t>
      </w:r>
      <w:hyperlink r:id="rId9" w:history="1">
        <w:r w:rsidRPr="00B54B8E">
          <w:rPr>
            <w:rStyle w:val="Hyperlink"/>
            <w:rFonts w:ascii="Helvetica" w:hAnsi="Helvetica" w:cs="Helvetica"/>
            <w:sz w:val="20"/>
            <w:szCs w:val="20"/>
          </w:rPr>
          <w:t>https://www.williamokech.com/</w:t>
        </w:r>
      </w:hyperlink>
    </w:p>
    <w:p w14:paraId="0AD2A275" w14:textId="58767EE6" w:rsidR="00A31212" w:rsidRDefault="00A31212" w:rsidP="004D52DF">
      <w:pPr>
        <w:pBdr>
          <w:bottom w:val="single" w:sz="12" w:space="1" w:color="auto"/>
        </w:pBdr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</w:p>
    <w:p w14:paraId="268FD90B" w14:textId="6E5EBDC0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>EDUCATION</w:t>
      </w:r>
    </w:p>
    <w:p w14:paraId="75CADA6C" w14:textId="36EBF927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Ph.D. Biomedical Engineering</w:t>
      </w:r>
      <w:r w:rsidRPr="00994130">
        <w:rPr>
          <w:rFonts w:ascii="Helvetica" w:hAnsi="Helvetica" w:cs="Helvetica"/>
          <w:sz w:val="20"/>
          <w:szCs w:val="20"/>
        </w:rPr>
        <w:t xml:space="preserve">, University of Rochester, Rochester, New York                       </w:t>
      </w:r>
      <w:r w:rsidR="00A454C6">
        <w:rPr>
          <w:rFonts w:ascii="Helvetica" w:hAnsi="Helvetica" w:cs="Helvetica"/>
          <w:sz w:val="20"/>
          <w:szCs w:val="20"/>
        </w:rPr>
        <w:t xml:space="preserve">    </w:t>
      </w:r>
      <w:r w:rsidRPr="00994130">
        <w:rPr>
          <w:rFonts w:ascii="Helvetica" w:hAnsi="Helvetica" w:cs="Helvetica"/>
          <w:sz w:val="20"/>
          <w:szCs w:val="20"/>
        </w:rPr>
        <w:t xml:space="preserve">           </w:t>
      </w:r>
      <w:r w:rsidR="00C01B2E" w:rsidRPr="00994130">
        <w:rPr>
          <w:rFonts w:ascii="Helvetica" w:hAnsi="Helvetica" w:cs="Helvetica"/>
          <w:sz w:val="20"/>
          <w:szCs w:val="20"/>
        </w:rPr>
        <w:t xml:space="preserve"> </w:t>
      </w:r>
      <w:r w:rsidRPr="00994130">
        <w:rPr>
          <w:rFonts w:ascii="Helvetica" w:hAnsi="Helvetica" w:cs="Helvetica"/>
          <w:sz w:val="20"/>
          <w:szCs w:val="20"/>
        </w:rPr>
        <w:t xml:space="preserve"> </w:t>
      </w:r>
      <w:r w:rsidR="008618A7">
        <w:rPr>
          <w:rFonts w:ascii="Helvetica" w:hAnsi="Helvetica" w:cs="Helvetica"/>
          <w:sz w:val="20"/>
          <w:szCs w:val="20"/>
        </w:rPr>
        <w:t xml:space="preserve">    </w:t>
      </w:r>
      <w:r w:rsidRPr="00994130">
        <w:rPr>
          <w:rFonts w:ascii="Helvetica" w:hAnsi="Helvetica" w:cs="Helvetica"/>
          <w:sz w:val="20"/>
          <w:szCs w:val="20"/>
        </w:rPr>
        <w:t xml:space="preserve">  </w:t>
      </w:r>
      <w:r w:rsidR="00925322">
        <w:rPr>
          <w:rFonts w:ascii="Helvetica" w:hAnsi="Helvetica" w:cs="Helvetica"/>
          <w:sz w:val="20"/>
          <w:szCs w:val="20"/>
        </w:rPr>
        <w:t xml:space="preserve"> </w:t>
      </w:r>
      <w:r w:rsidRPr="00994130">
        <w:rPr>
          <w:rFonts w:ascii="Helvetica" w:hAnsi="Helvetica" w:cs="Helvetica"/>
          <w:sz w:val="20"/>
          <w:szCs w:val="20"/>
        </w:rPr>
        <w:t xml:space="preserve"> October</w:t>
      </w:r>
      <w:r w:rsidR="00C01B2E" w:rsidRPr="00994130">
        <w:rPr>
          <w:rFonts w:ascii="Helvetica" w:hAnsi="Helvetica" w:cs="Helvetica"/>
          <w:sz w:val="20"/>
          <w:szCs w:val="20"/>
        </w:rPr>
        <w:t xml:space="preserve"> </w:t>
      </w:r>
      <w:r w:rsidRPr="00994130">
        <w:rPr>
          <w:rFonts w:ascii="Helvetica" w:hAnsi="Helvetica" w:cs="Helvetica"/>
          <w:sz w:val="20"/>
          <w:szCs w:val="20"/>
        </w:rPr>
        <w:t>2015</w:t>
      </w:r>
    </w:p>
    <w:p w14:paraId="022A590C" w14:textId="68976BAD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M.S. Biomedical Engineering</w:t>
      </w:r>
      <w:r w:rsidRPr="00994130">
        <w:rPr>
          <w:rFonts w:ascii="Helvetica" w:hAnsi="Helvetica" w:cs="Helvetica"/>
          <w:sz w:val="20"/>
          <w:szCs w:val="20"/>
        </w:rPr>
        <w:t xml:space="preserve">, University of Rochester, Rochester, New York                         </w:t>
      </w:r>
      <w:r w:rsidR="00A454C6">
        <w:rPr>
          <w:rFonts w:ascii="Helvetica" w:hAnsi="Helvetica" w:cs="Helvetica"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sz w:val="20"/>
          <w:szCs w:val="20"/>
        </w:rPr>
        <w:t xml:space="preserve">             </w:t>
      </w:r>
      <w:r w:rsidR="008618A7">
        <w:rPr>
          <w:rFonts w:ascii="Helvetica" w:hAnsi="Helvetica" w:cs="Helvetica"/>
          <w:sz w:val="20"/>
          <w:szCs w:val="20"/>
        </w:rPr>
        <w:t xml:space="preserve">   </w:t>
      </w:r>
      <w:r w:rsidRPr="00994130">
        <w:rPr>
          <w:rFonts w:ascii="Helvetica" w:hAnsi="Helvetica" w:cs="Helvetica"/>
          <w:sz w:val="20"/>
          <w:szCs w:val="20"/>
        </w:rPr>
        <w:t xml:space="preserve"> </w:t>
      </w:r>
      <w:r w:rsidR="008618A7">
        <w:rPr>
          <w:rFonts w:ascii="Helvetica" w:hAnsi="Helvetica" w:cs="Helvetica"/>
          <w:sz w:val="20"/>
          <w:szCs w:val="20"/>
        </w:rPr>
        <w:t xml:space="preserve">    </w:t>
      </w:r>
      <w:r w:rsidRPr="00994130">
        <w:rPr>
          <w:rFonts w:ascii="Helvetica" w:hAnsi="Helvetica" w:cs="Helvetica"/>
          <w:sz w:val="20"/>
          <w:szCs w:val="20"/>
        </w:rPr>
        <w:t xml:space="preserve">    May 2012</w:t>
      </w:r>
    </w:p>
    <w:p w14:paraId="2DA6E5EC" w14:textId="6F196E8A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MSc Biomedical Engineering</w:t>
      </w:r>
      <w:r w:rsidRPr="00994130">
        <w:rPr>
          <w:rFonts w:ascii="Helvetica" w:hAnsi="Helvetica" w:cs="Helvetica"/>
          <w:sz w:val="20"/>
          <w:szCs w:val="20"/>
        </w:rPr>
        <w:t xml:space="preserve">, University of Oxford, Oxford, England                                       </w:t>
      </w:r>
      <w:r w:rsidR="00A454C6">
        <w:rPr>
          <w:rFonts w:ascii="Helvetica" w:hAnsi="Helvetica" w:cs="Helvetica"/>
          <w:sz w:val="20"/>
          <w:szCs w:val="20"/>
        </w:rPr>
        <w:t xml:space="preserve">     </w:t>
      </w:r>
      <w:r w:rsidRPr="00994130">
        <w:rPr>
          <w:rFonts w:ascii="Helvetica" w:hAnsi="Helvetica" w:cs="Helvetica"/>
          <w:sz w:val="20"/>
          <w:szCs w:val="20"/>
        </w:rPr>
        <w:t xml:space="preserve">          </w:t>
      </w:r>
      <w:r w:rsidR="008618A7">
        <w:rPr>
          <w:rFonts w:ascii="Helvetica" w:hAnsi="Helvetica" w:cs="Helvetica"/>
          <w:sz w:val="20"/>
          <w:szCs w:val="20"/>
        </w:rPr>
        <w:t xml:space="preserve">   </w:t>
      </w:r>
      <w:r w:rsidRPr="00994130">
        <w:rPr>
          <w:rFonts w:ascii="Helvetica" w:hAnsi="Helvetica" w:cs="Helvetica"/>
          <w:sz w:val="20"/>
          <w:szCs w:val="20"/>
        </w:rPr>
        <w:t xml:space="preserve"> September 2010</w:t>
      </w:r>
    </w:p>
    <w:p w14:paraId="76CF49ED" w14:textId="16C20AA1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B.S.E. Bioengineering</w:t>
      </w:r>
      <w:r w:rsidRPr="00994130">
        <w:rPr>
          <w:rFonts w:ascii="Helvetica" w:hAnsi="Helvetica" w:cs="Helvetica"/>
          <w:sz w:val="20"/>
          <w:szCs w:val="20"/>
        </w:rPr>
        <w:t xml:space="preserve">, University of Pennsylvania, Philadelphia, Pennsylvania                       </w:t>
      </w:r>
      <w:r w:rsidR="00A454C6">
        <w:rPr>
          <w:rFonts w:ascii="Helvetica" w:hAnsi="Helvetica" w:cs="Helvetica"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sz w:val="20"/>
          <w:szCs w:val="20"/>
        </w:rPr>
        <w:t xml:space="preserve">          </w:t>
      </w:r>
      <w:r w:rsidR="008618A7">
        <w:rPr>
          <w:rFonts w:ascii="Helvetica" w:hAnsi="Helvetica" w:cs="Helvetica"/>
          <w:sz w:val="20"/>
          <w:szCs w:val="20"/>
        </w:rPr>
        <w:t xml:space="preserve">   </w:t>
      </w:r>
      <w:r w:rsidRPr="00994130">
        <w:rPr>
          <w:rFonts w:ascii="Helvetica" w:hAnsi="Helvetica" w:cs="Helvetica"/>
          <w:sz w:val="20"/>
          <w:szCs w:val="20"/>
        </w:rPr>
        <w:t xml:space="preserve">            May 2008</w:t>
      </w:r>
    </w:p>
    <w:p w14:paraId="5FF96177" w14:textId="77777777" w:rsidR="001C0656" w:rsidRPr="00994130" w:rsidRDefault="001C0656" w:rsidP="005461F8">
      <w:pPr>
        <w:pBdr>
          <w:bottom w:val="single" w:sz="12" w:space="1" w:color="auto"/>
        </w:pBd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</w:p>
    <w:p w14:paraId="46DA415C" w14:textId="77777777" w:rsidR="0006230D" w:rsidRDefault="0006230D" w:rsidP="005461F8">
      <w:pPr>
        <w:spacing w:after="0" w:line="240" w:lineRule="auto"/>
        <w:rPr>
          <w:rFonts w:ascii="Helvetica" w:hAnsi="Helvetica" w:cs="Helvetica"/>
          <w:b/>
          <w:sz w:val="20"/>
          <w:szCs w:val="20"/>
        </w:rPr>
        <w:sectPr w:rsidR="0006230D" w:rsidSect="00492E8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  <w:bookmarkStart w:id="0" w:name="_Hlk51060879"/>
      <w:bookmarkStart w:id="1" w:name="_Hlk23426281"/>
    </w:p>
    <w:p w14:paraId="133A9AF5" w14:textId="68398047" w:rsidR="001C0656" w:rsidRDefault="001C0656" w:rsidP="005461F8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>TECHNICAL SKILLS</w:t>
      </w:r>
    </w:p>
    <w:p w14:paraId="65CD38B4" w14:textId="77777777" w:rsidR="00DE4D1B" w:rsidRDefault="00DE4D1B" w:rsidP="005461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  <w:sectPr w:rsidR="00DE4D1B" w:rsidSect="0006230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  <w:bookmarkStart w:id="2" w:name="_Hlk34064450"/>
    </w:p>
    <w:bookmarkEnd w:id="0"/>
    <w:p w14:paraId="4AD761D6" w14:textId="77777777" w:rsidR="00F054A5" w:rsidRDefault="00F054A5" w:rsidP="00F054A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Statistics for Biomedical Research</w:t>
      </w:r>
      <w:r w:rsidRPr="00F05D7E"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73C1A">
        <w:rPr>
          <w:rFonts w:ascii="Helvetica" w:hAnsi="Helvetica" w:cs="Helvetica"/>
          <w:sz w:val="20"/>
          <w:szCs w:val="20"/>
        </w:rPr>
        <w:t>R</w:t>
      </w:r>
      <w:r>
        <w:rPr>
          <w:rFonts w:ascii="Helvetica" w:hAnsi="Helvetica" w:cs="Helvetica"/>
          <w:sz w:val="20"/>
          <w:szCs w:val="20"/>
        </w:rPr>
        <w:t xml:space="preserve"> and RStudio (4 years) | PRISM (4 years)</w:t>
      </w:r>
    </w:p>
    <w:p w14:paraId="43D129C8" w14:textId="77777777" w:rsidR="00F054A5" w:rsidRPr="00F73C1A" w:rsidRDefault="00F054A5" w:rsidP="00F054A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73C1A">
        <w:rPr>
          <w:rFonts w:ascii="Helvetica" w:hAnsi="Helvetica" w:cs="Helvetica"/>
          <w:b/>
          <w:bCs/>
          <w:sz w:val="20"/>
          <w:szCs w:val="20"/>
        </w:rPr>
        <w:t>Programming for Biomedical Applications</w:t>
      </w:r>
      <w:r w:rsidRPr="00F05D7E"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73C1A">
        <w:rPr>
          <w:rFonts w:ascii="Helvetica" w:hAnsi="Helvetica" w:cs="Helvetica"/>
          <w:sz w:val="20"/>
          <w:szCs w:val="20"/>
        </w:rPr>
        <w:t>MATLAB (4 years)</w:t>
      </w:r>
      <w:r>
        <w:rPr>
          <w:rFonts w:ascii="Helvetica" w:hAnsi="Helvetica" w:cs="Helvetica"/>
          <w:sz w:val="20"/>
          <w:szCs w:val="20"/>
        </w:rPr>
        <w:t xml:space="preserve"> | </w:t>
      </w:r>
      <w:r w:rsidRPr="00F73C1A">
        <w:rPr>
          <w:rFonts w:ascii="Helvetica" w:hAnsi="Helvetica" w:cs="Helvetica"/>
          <w:sz w:val="20"/>
          <w:szCs w:val="20"/>
        </w:rPr>
        <w:t xml:space="preserve">Python </w:t>
      </w:r>
      <w:r>
        <w:rPr>
          <w:rFonts w:ascii="Helvetica" w:hAnsi="Helvetica" w:cs="Helvetica"/>
          <w:sz w:val="20"/>
          <w:szCs w:val="20"/>
        </w:rPr>
        <w:t>(</w:t>
      </w:r>
      <w:r w:rsidRPr="00F73C1A">
        <w:rPr>
          <w:rFonts w:ascii="Helvetica" w:hAnsi="Helvetica" w:cs="Helvetica"/>
          <w:sz w:val="20"/>
          <w:szCs w:val="20"/>
        </w:rPr>
        <w:t>2 years)</w:t>
      </w:r>
    </w:p>
    <w:p w14:paraId="4A3CABBB" w14:textId="77777777" w:rsidR="00F054A5" w:rsidRPr="002B3AAE" w:rsidRDefault="00F054A5" w:rsidP="00F054A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5F31BB">
        <w:rPr>
          <w:rFonts w:ascii="Helvetica" w:hAnsi="Helvetica" w:cs="Helvetica"/>
          <w:b/>
          <w:bCs/>
          <w:sz w:val="20"/>
          <w:szCs w:val="20"/>
        </w:rPr>
        <w:t>Microscopy</w:t>
      </w:r>
      <w:r>
        <w:rPr>
          <w:rFonts w:ascii="Helvetica" w:hAnsi="Helvetica" w:cs="Helvetica"/>
          <w:sz w:val="20"/>
          <w:szCs w:val="20"/>
        </w:rPr>
        <w:t>: Widefield (10 years) | Spinning-disk (5 years) | Confocal (5 years)</w:t>
      </w:r>
      <w:r>
        <w:rPr>
          <w:rFonts w:ascii="Helvetica" w:hAnsi="Helvetica" w:cs="Helvetica"/>
          <w:sz w:val="20"/>
          <w:szCs w:val="20"/>
        </w:rPr>
        <w:tab/>
      </w:r>
    </w:p>
    <w:p w14:paraId="1495091E" w14:textId="77777777" w:rsidR="00F054A5" w:rsidRDefault="00F054A5" w:rsidP="00F054A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73C1A">
        <w:rPr>
          <w:rFonts w:ascii="Helvetica" w:hAnsi="Helvetica" w:cs="Helvetica"/>
          <w:b/>
          <w:bCs/>
          <w:sz w:val="20"/>
          <w:szCs w:val="20"/>
        </w:rPr>
        <w:t>Biomedical Image Processing and Analysis</w:t>
      </w:r>
      <w:r>
        <w:rPr>
          <w:rFonts w:ascii="Helvetica" w:hAnsi="Helvetica" w:cs="Helvetica"/>
          <w:sz w:val="20"/>
          <w:szCs w:val="20"/>
        </w:rPr>
        <w:t xml:space="preserve">: </w:t>
      </w:r>
      <w:r w:rsidRPr="00F73C1A">
        <w:rPr>
          <w:rFonts w:ascii="Helvetica" w:hAnsi="Helvetica" w:cs="Helvetica"/>
          <w:sz w:val="20"/>
          <w:szCs w:val="20"/>
        </w:rPr>
        <w:t>CellProfiler (3 years)</w:t>
      </w:r>
      <w:r>
        <w:rPr>
          <w:rFonts w:ascii="Helvetica" w:hAnsi="Helvetica" w:cs="Helvetica"/>
          <w:sz w:val="20"/>
          <w:szCs w:val="20"/>
        </w:rPr>
        <w:t xml:space="preserve"> | </w:t>
      </w:r>
      <w:r w:rsidRPr="00F73C1A">
        <w:rPr>
          <w:rFonts w:ascii="Helvetica" w:hAnsi="Helvetica" w:cs="Helvetica"/>
          <w:sz w:val="20"/>
          <w:szCs w:val="20"/>
        </w:rPr>
        <w:t>Fiji / ImageJ (10 years)</w:t>
      </w:r>
    </w:p>
    <w:p w14:paraId="348B71C1" w14:textId="77777777" w:rsidR="00F054A5" w:rsidRDefault="00F054A5" w:rsidP="00F054A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B3AAE">
        <w:rPr>
          <w:rFonts w:ascii="Helvetica" w:hAnsi="Helvetica" w:cs="Helvetica"/>
          <w:b/>
          <w:bCs/>
          <w:sz w:val="20"/>
          <w:szCs w:val="20"/>
        </w:rPr>
        <w:t>Data Visualization for Communication</w:t>
      </w:r>
      <w:r>
        <w:rPr>
          <w:rFonts w:ascii="Helvetica" w:hAnsi="Helvetica" w:cs="Helvetica"/>
          <w:sz w:val="20"/>
          <w:szCs w:val="20"/>
        </w:rPr>
        <w:t>: Tableau (1 year) | Power BI (1 year)</w:t>
      </w:r>
    </w:p>
    <w:p w14:paraId="3627ED5D" w14:textId="0D052BD5" w:rsidR="005461F8" w:rsidRDefault="005461F8" w:rsidP="005461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bookmarkEnd w:id="2"/>
    <w:p w14:paraId="6FDBD9BC" w14:textId="77777777" w:rsidR="0006230D" w:rsidRDefault="0006230D" w:rsidP="005461F8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  <w:sectPr w:rsidR="0006230D" w:rsidSect="0006230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14:paraId="3BE364D4" w14:textId="3A53A555" w:rsidR="005461F8" w:rsidRDefault="005461F8" w:rsidP="005461F8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r>
        <w:rPr>
          <w:rFonts w:ascii="Helvetica" w:eastAsia="Times New Roman" w:hAnsi="Helvetica" w:cs="Helvetica"/>
          <w:b/>
          <w:sz w:val="20"/>
          <w:szCs w:val="20"/>
        </w:rPr>
        <w:t>PROFESSIONAL EXPERIENCE (SCIENTIFIC REVIEW AND EDITING)</w:t>
      </w:r>
    </w:p>
    <w:p w14:paraId="1A51A2F6" w14:textId="19A97697" w:rsidR="005461F8" w:rsidRDefault="005461F8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Scientific Editor</w:t>
      </w:r>
      <w:r>
        <w:rPr>
          <w:rFonts w:ascii="Helvetica" w:hAnsi="Helvetica" w:cs="Helvetica"/>
          <w:sz w:val="20"/>
          <w:szCs w:val="20"/>
        </w:rPr>
        <w:t xml:space="preserve">, Charlesworth Author Services             </w:t>
      </w:r>
      <w:r w:rsidR="00F43A6D">
        <w:rPr>
          <w:rFonts w:ascii="Helvetica" w:hAnsi="Helvetica" w:cs="Helvetica"/>
          <w:sz w:val="20"/>
          <w:szCs w:val="20"/>
        </w:rPr>
        <w:t xml:space="preserve">                    </w:t>
      </w:r>
      <w:r>
        <w:rPr>
          <w:rFonts w:ascii="Helvetica" w:hAnsi="Helvetica" w:cs="Helvetica"/>
          <w:sz w:val="20"/>
          <w:szCs w:val="20"/>
        </w:rPr>
        <w:t xml:space="preserve">                                             </w:t>
      </w:r>
      <w:r w:rsidR="0044420D"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/>
          <w:sz w:val="20"/>
          <w:szCs w:val="20"/>
        </w:rPr>
        <w:t xml:space="preserve">   February 2020</w:t>
      </w:r>
      <w:r w:rsidR="0044420D">
        <w:rPr>
          <w:rFonts w:ascii="Helvetica" w:hAnsi="Helvetica" w:cs="Helvetica"/>
          <w:sz w:val="20"/>
          <w:szCs w:val="20"/>
        </w:rPr>
        <w:t>–</w:t>
      </w:r>
      <w:r>
        <w:rPr>
          <w:rFonts w:ascii="Helvetica" w:hAnsi="Helvetica" w:cs="Helvetica"/>
          <w:sz w:val="20"/>
          <w:szCs w:val="20"/>
        </w:rPr>
        <w:t>Present</w:t>
      </w:r>
    </w:p>
    <w:p w14:paraId="24746FD1" w14:textId="44F8317D" w:rsidR="005461F8" w:rsidRDefault="005461F8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Reviewer</w:t>
      </w:r>
      <w:r>
        <w:rPr>
          <w:rFonts w:ascii="Helvetica" w:hAnsi="Helvetica" w:cs="Helvetica"/>
          <w:sz w:val="20"/>
          <w:szCs w:val="20"/>
        </w:rPr>
        <w:t>, Biomedicine and Pharmacotherapy                                                                                        August 2019</w:t>
      </w:r>
      <w:r w:rsidR="0044420D">
        <w:rPr>
          <w:rFonts w:ascii="Helvetica" w:hAnsi="Helvetica" w:cs="Helvetica"/>
          <w:sz w:val="20"/>
          <w:szCs w:val="20"/>
        </w:rPr>
        <w:t>–</w:t>
      </w:r>
      <w:r>
        <w:rPr>
          <w:rFonts w:ascii="Helvetica" w:hAnsi="Helvetica" w:cs="Helvetica"/>
          <w:sz w:val="20"/>
          <w:szCs w:val="20"/>
        </w:rPr>
        <w:t>Present</w:t>
      </w:r>
    </w:p>
    <w:p w14:paraId="10515971" w14:textId="77777777" w:rsidR="00EC1136" w:rsidRPr="00994130" w:rsidRDefault="00EC1136" w:rsidP="005461F8">
      <w:pPr>
        <w:pBdr>
          <w:bottom w:val="single" w:sz="12" w:space="1" w:color="auto"/>
        </w:pBd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4FBC7BE2" w14:textId="64BD176E" w:rsidR="00B03F6F" w:rsidRPr="00994130" w:rsidRDefault="00B03F6F" w:rsidP="005461F8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r w:rsidRPr="00994130">
        <w:rPr>
          <w:rFonts w:ascii="Helvetica" w:eastAsia="Times New Roman" w:hAnsi="Helvetica" w:cs="Helvetica"/>
          <w:b/>
          <w:sz w:val="20"/>
          <w:szCs w:val="20"/>
        </w:rPr>
        <w:t>PROFESSIONAL EXPERIENCE (TEACHING)</w:t>
      </w:r>
    </w:p>
    <w:p w14:paraId="0CE9739B" w14:textId="44FBAE73" w:rsidR="00B03F6F" w:rsidRDefault="00B03F6F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03F6F">
        <w:rPr>
          <w:rFonts w:ascii="Helvetica" w:hAnsi="Helvetica" w:cs="Helvetica"/>
          <w:b/>
          <w:bCs/>
          <w:sz w:val="20"/>
          <w:szCs w:val="20"/>
        </w:rPr>
        <w:t>Graduate Teaching Assistant</w:t>
      </w:r>
      <w:r w:rsidRPr="00B03F6F">
        <w:rPr>
          <w:rFonts w:ascii="Helvetica" w:hAnsi="Helvetica" w:cs="Helvetica"/>
          <w:sz w:val="20"/>
          <w:szCs w:val="20"/>
        </w:rPr>
        <w:t xml:space="preserve">, University of Rochester                    </w:t>
      </w:r>
      <w:r>
        <w:rPr>
          <w:rFonts w:ascii="Helvetica" w:hAnsi="Helvetica" w:cs="Helvetica"/>
          <w:sz w:val="20"/>
          <w:szCs w:val="20"/>
        </w:rPr>
        <w:t xml:space="preserve">         </w:t>
      </w:r>
      <w:r w:rsidRPr="00B03F6F">
        <w:rPr>
          <w:rFonts w:ascii="Helvetica" w:hAnsi="Helvetica" w:cs="Helvetica"/>
          <w:sz w:val="20"/>
          <w:szCs w:val="20"/>
        </w:rPr>
        <w:t xml:space="preserve">                              </w:t>
      </w:r>
      <w:r w:rsidR="0044420D">
        <w:rPr>
          <w:rFonts w:ascii="Helvetica" w:hAnsi="Helvetica" w:cs="Helvetica"/>
          <w:sz w:val="20"/>
          <w:szCs w:val="20"/>
        </w:rPr>
        <w:t xml:space="preserve"> </w:t>
      </w:r>
      <w:r w:rsidRPr="00B03F6F">
        <w:rPr>
          <w:rFonts w:ascii="Helvetica" w:hAnsi="Helvetica" w:cs="Helvetica"/>
          <w:sz w:val="20"/>
          <w:szCs w:val="20"/>
        </w:rPr>
        <w:t xml:space="preserve">  </w:t>
      </w:r>
      <w:r w:rsidR="0044420D">
        <w:rPr>
          <w:rFonts w:ascii="Helvetica" w:hAnsi="Helvetica" w:cs="Helvetica"/>
          <w:sz w:val="20"/>
          <w:szCs w:val="20"/>
        </w:rPr>
        <w:t xml:space="preserve"> </w:t>
      </w:r>
      <w:r w:rsidRPr="00B03F6F">
        <w:rPr>
          <w:rFonts w:ascii="Helvetica" w:hAnsi="Helvetica" w:cs="Helvetica"/>
          <w:sz w:val="20"/>
          <w:szCs w:val="20"/>
        </w:rPr>
        <w:t>September 2011</w:t>
      </w:r>
      <w:r w:rsidR="0044420D">
        <w:rPr>
          <w:rFonts w:ascii="Helvetica" w:hAnsi="Helvetica" w:cs="Helvetica"/>
          <w:sz w:val="20"/>
          <w:szCs w:val="20"/>
        </w:rPr>
        <w:t>–</w:t>
      </w:r>
      <w:r w:rsidRPr="00B03F6F">
        <w:rPr>
          <w:rFonts w:ascii="Helvetica" w:hAnsi="Helvetica" w:cs="Helvetica"/>
          <w:sz w:val="20"/>
          <w:szCs w:val="20"/>
        </w:rPr>
        <w:t>May 2012</w:t>
      </w:r>
    </w:p>
    <w:p w14:paraId="24F9BF53" w14:textId="77777777" w:rsidR="00DE4D1B" w:rsidRDefault="00DE4D1B" w:rsidP="00DE4D1B">
      <w:pPr>
        <w:pStyle w:val="ListParagraph"/>
        <w:numPr>
          <w:ilvl w:val="0"/>
          <w:numId w:val="21"/>
        </w:numPr>
        <w:ind w:left="1080"/>
        <w:jc w:val="both"/>
        <w:rPr>
          <w:rFonts w:ascii="Helvetica" w:hAnsi="Helvetica" w:cs="Helvetica"/>
          <w:sz w:val="20"/>
          <w:szCs w:val="20"/>
        </w:rPr>
        <w:sectPr w:rsidR="00DE4D1B" w:rsidSect="00492E8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14:paraId="37757BBE" w14:textId="4BCA24FC" w:rsidR="00DE4D1B" w:rsidRPr="00994130" w:rsidRDefault="00DE4D1B" w:rsidP="00D6327C">
      <w:pPr>
        <w:pStyle w:val="ListParagraph"/>
        <w:numPr>
          <w:ilvl w:val="0"/>
          <w:numId w:val="21"/>
        </w:numPr>
        <w:ind w:left="426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Introduction to Biomedical Engineering (BME 100)</w:t>
      </w:r>
    </w:p>
    <w:p w14:paraId="311903F6" w14:textId="77777777" w:rsidR="00DE4D1B" w:rsidRPr="00994130" w:rsidRDefault="00DE4D1B" w:rsidP="00D6327C">
      <w:pPr>
        <w:pStyle w:val="ListParagraph"/>
        <w:numPr>
          <w:ilvl w:val="0"/>
          <w:numId w:val="21"/>
        </w:numPr>
        <w:ind w:left="426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Biomedical Computation and Statistics (BME 221)</w:t>
      </w:r>
    </w:p>
    <w:p w14:paraId="694FA7FB" w14:textId="77777777" w:rsidR="00E6222C" w:rsidRPr="00DE4D1B" w:rsidRDefault="00E6222C" w:rsidP="00DE4D1B">
      <w:pPr>
        <w:jc w:val="both"/>
        <w:rPr>
          <w:rFonts w:ascii="Helvetica" w:hAnsi="Helvetica" w:cs="Helvetica"/>
          <w:sz w:val="20"/>
          <w:szCs w:val="20"/>
        </w:rPr>
        <w:sectPr w:rsidR="00E6222C" w:rsidRPr="00DE4D1B" w:rsidSect="0006230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14:paraId="1CA05562" w14:textId="77777777" w:rsidR="001C0656" w:rsidRPr="00994130" w:rsidRDefault="001C0656" w:rsidP="005461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bookmarkEnd w:id="1"/>
    <w:p w14:paraId="53EA2274" w14:textId="2D41FEDC" w:rsidR="00760A95" w:rsidRPr="00994130" w:rsidRDefault="00760A95" w:rsidP="005461F8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r w:rsidRPr="00994130">
        <w:rPr>
          <w:rFonts w:ascii="Helvetica" w:eastAsia="Times New Roman" w:hAnsi="Helvetica" w:cs="Helvetica"/>
          <w:b/>
          <w:sz w:val="20"/>
          <w:szCs w:val="20"/>
        </w:rPr>
        <w:t>PROFESSIONAL EXPERIENCE (RESEARCH)</w:t>
      </w:r>
    </w:p>
    <w:p w14:paraId="561B9ABB" w14:textId="639F7124" w:rsidR="000F2780" w:rsidRPr="00994130" w:rsidRDefault="000F2780" w:rsidP="005461F8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Postdoctoral Research Associate,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University of Pittsburgh                                  </w:t>
      </w:r>
      <w:r w:rsidR="00A454C6"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 </w:t>
      </w:r>
      <w:r w:rsidR="001C0656" w:rsidRPr="00994130">
        <w:rPr>
          <w:rFonts w:ascii="Helvetica" w:hAnsi="Helvetica" w:cs="Helvetica"/>
          <w:bCs/>
          <w:sz w:val="20"/>
          <w:szCs w:val="20"/>
        </w:rPr>
        <w:t xml:space="preserve">  </w:t>
      </w:r>
      <w:r w:rsidR="0044420D">
        <w:rPr>
          <w:rFonts w:ascii="Helvetica" w:hAnsi="Helvetica" w:cs="Helvetica"/>
          <w:bCs/>
          <w:sz w:val="20"/>
          <w:szCs w:val="20"/>
        </w:rPr>
        <w:t xml:space="preserve">  </w:t>
      </w:r>
      <w:r w:rsidRPr="00994130">
        <w:rPr>
          <w:rFonts w:ascii="Helvetica" w:hAnsi="Helvetica" w:cs="Helvetica"/>
          <w:bCs/>
          <w:sz w:val="20"/>
          <w:szCs w:val="20"/>
        </w:rPr>
        <w:t>November 2017</w:t>
      </w:r>
      <w:r w:rsidR="0044420D">
        <w:rPr>
          <w:rFonts w:ascii="Helvetica" w:hAnsi="Helvetica" w:cs="Helvetica"/>
          <w:bCs/>
          <w:sz w:val="20"/>
          <w:szCs w:val="20"/>
        </w:rPr>
        <w:t>–</w:t>
      </w:r>
      <w:r w:rsidR="001C0656" w:rsidRPr="00994130">
        <w:rPr>
          <w:rFonts w:ascii="Helvetica" w:hAnsi="Helvetica" w:cs="Helvetica"/>
          <w:bCs/>
          <w:sz w:val="20"/>
          <w:szCs w:val="20"/>
        </w:rPr>
        <w:t>September 2019</w:t>
      </w:r>
    </w:p>
    <w:p w14:paraId="04989087" w14:textId="66A3A562" w:rsidR="000F2780" w:rsidRPr="00994130" w:rsidRDefault="000F2780" w:rsidP="005461F8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Postdoctoral Research Fellow,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Johns Hopkins University                                    </w:t>
      </w:r>
      <w:r w:rsidR="00A454C6"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  </w:t>
      </w:r>
      <w:r w:rsidR="001C0656" w:rsidRPr="00994130">
        <w:rPr>
          <w:rFonts w:ascii="Helvetica" w:hAnsi="Helvetica" w:cs="Helvetica"/>
          <w:bCs/>
          <w:sz w:val="20"/>
          <w:szCs w:val="20"/>
        </w:rPr>
        <w:t xml:space="preserve"> </w:t>
      </w:r>
      <w:r w:rsidR="0044420D">
        <w:rPr>
          <w:rFonts w:ascii="Helvetica" w:hAnsi="Helvetica" w:cs="Helvetica"/>
          <w:bCs/>
          <w:sz w:val="20"/>
          <w:szCs w:val="20"/>
        </w:rPr>
        <w:t xml:space="preserve">  </w:t>
      </w:r>
      <w:r w:rsidRPr="00994130">
        <w:rPr>
          <w:rFonts w:ascii="Helvetica" w:hAnsi="Helvetica" w:cs="Helvetica"/>
          <w:bCs/>
          <w:sz w:val="20"/>
          <w:szCs w:val="20"/>
        </w:rPr>
        <w:t>September 2016</w:t>
      </w:r>
      <w:r w:rsidR="0044420D"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September 2017</w:t>
      </w:r>
    </w:p>
    <w:p w14:paraId="1C1AB4CA" w14:textId="0DED0547" w:rsidR="000F2780" w:rsidRPr="00994130" w:rsidRDefault="000F2780" w:rsidP="005461F8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Postdoctoral Research Associate,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University of Rochester                                               </w:t>
      </w:r>
      <w:r w:rsidR="00A454C6"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   </w:t>
      </w:r>
      <w:r w:rsidR="0044420D">
        <w:rPr>
          <w:rFonts w:ascii="Helvetica" w:hAnsi="Helvetica" w:cs="Helvetica"/>
          <w:bCs/>
          <w:sz w:val="20"/>
          <w:szCs w:val="20"/>
        </w:rPr>
        <w:t xml:space="preserve">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October 2015</w:t>
      </w:r>
      <w:r w:rsidR="0044420D"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June 2016</w:t>
      </w:r>
    </w:p>
    <w:p w14:paraId="5E39A7FD" w14:textId="20454638" w:rsidR="000F2780" w:rsidRPr="00994130" w:rsidRDefault="000F2780" w:rsidP="005461F8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Graduate Research Assistant,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University of Rochester                                         </w:t>
      </w:r>
      <w:r w:rsidR="00A454C6"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       </w:t>
      </w:r>
      <w:r w:rsidR="0044420D">
        <w:rPr>
          <w:rFonts w:ascii="Helvetica" w:hAnsi="Helvetica" w:cs="Helvetica"/>
          <w:bCs/>
          <w:sz w:val="20"/>
          <w:szCs w:val="20"/>
        </w:rPr>
        <w:t xml:space="preserve"> </w:t>
      </w:r>
      <w:r w:rsidRPr="00994130">
        <w:rPr>
          <w:rFonts w:ascii="Helvetica" w:hAnsi="Helvetica" w:cs="Helvetica"/>
          <w:bCs/>
          <w:sz w:val="20"/>
          <w:szCs w:val="20"/>
        </w:rPr>
        <w:t>September 2010</w:t>
      </w:r>
      <w:r w:rsidR="0044420D"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August 2015</w:t>
      </w:r>
    </w:p>
    <w:p w14:paraId="3240C1D9" w14:textId="1CA39D59" w:rsidR="000F2780" w:rsidRPr="00994130" w:rsidRDefault="000F2780" w:rsidP="005461F8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Graduate Research Assistant,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Botnar Research Centre, University of Oxford            </w:t>
      </w:r>
      <w:r w:rsidR="00824F1C" w:rsidRPr="00994130">
        <w:rPr>
          <w:rFonts w:ascii="Helvetica" w:hAnsi="Helvetica" w:cs="Helvetica"/>
          <w:bCs/>
          <w:sz w:val="20"/>
          <w:szCs w:val="20"/>
        </w:rPr>
        <w:t xml:space="preserve">          </w:t>
      </w:r>
      <w:r w:rsidR="00A454C6"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</w:t>
      </w:r>
      <w:r w:rsidR="0044420D">
        <w:rPr>
          <w:rFonts w:ascii="Helvetica" w:hAnsi="Helvetica" w:cs="Helvetica"/>
          <w:bCs/>
          <w:sz w:val="20"/>
          <w:szCs w:val="20"/>
        </w:rPr>
        <w:t xml:space="preserve">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June 2010</w:t>
      </w:r>
      <w:r w:rsidR="0044420D"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August 2010</w:t>
      </w:r>
    </w:p>
    <w:p w14:paraId="25997E7A" w14:textId="0ACE62E4" w:rsidR="000F2780" w:rsidRPr="00994130" w:rsidRDefault="000F2780" w:rsidP="0044420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Undergraduate Research Assistant, </w:t>
      </w:r>
      <w:r w:rsidRPr="00994130">
        <w:rPr>
          <w:rFonts w:ascii="Helvetica" w:hAnsi="Helvetica" w:cs="Helvetica"/>
          <w:bCs/>
          <w:sz w:val="20"/>
          <w:szCs w:val="20"/>
        </w:rPr>
        <w:t>Hospital of the University of Pennsylvania</w:t>
      </w:r>
      <w:r w:rsidR="00AE67B1" w:rsidRPr="00994130">
        <w:rPr>
          <w:rFonts w:ascii="Helvetica" w:hAnsi="Helvetica" w:cs="Helvetica"/>
          <w:bCs/>
          <w:sz w:val="20"/>
          <w:szCs w:val="20"/>
        </w:rPr>
        <w:t xml:space="preserve">       </w:t>
      </w:r>
      <w:r w:rsidR="00824F1C" w:rsidRPr="00994130">
        <w:rPr>
          <w:rFonts w:ascii="Helvetica" w:hAnsi="Helvetica" w:cs="Helvetica"/>
          <w:bCs/>
          <w:sz w:val="20"/>
          <w:szCs w:val="20"/>
        </w:rPr>
        <w:t xml:space="preserve">   </w:t>
      </w:r>
      <w:r w:rsidR="00A454C6">
        <w:rPr>
          <w:rFonts w:ascii="Helvetica" w:hAnsi="Helvetica" w:cs="Helvetica"/>
          <w:bCs/>
          <w:sz w:val="20"/>
          <w:szCs w:val="20"/>
        </w:rPr>
        <w:t xml:space="preserve">      </w:t>
      </w:r>
      <w:r w:rsidR="00824F1C" w:rsidRPr="00994130">
        <w:rPr>
          <w:rFonts w:ascii="Helvetica" w:hAnsi="Helvetica" w:cs="Helvetica"/>
          <w:bCs/>
          <w:sz w:val="20"/>
          <w:szCs w:val="20"/>
        </w:rPr>
        <w:t xml:space="preserve">  </w:t>
      </w:r>
      <w:r w:rsidR="0044420D">
        <w:rPr>
          <w:rFonts w:ascii="Helvetica" w:hAnsi="Helvetica" w:cs="Helvetica"/>
          <w:bCs/>
          <w:sz w:val="20"/>
          <w:szCs w:val="20"/>
        </w:rPr>
        <w:t xml:space="preserve"> </w:t>
      </w:r>
      <w:r w:rsidR="00824F1C" w:rsidRPr="00994130">
        <w:rPr>
          <w:rFonts w:ascii="Helvetica" w:hAnsi="Helvetica" w:cs="Helvetica"/>
          <w:bCs/>
          <w:sz w:val="20"/>
          <w:szCs w:val="20"/>
        </w:rPr>
        <w:t xml:space="preserve"> </w:t>
      </w:r>
      <w:r w:rsidR="00AE67B1" w:rsidRPr="00994130">
        <w:rPr>
          <w:rFonts w:ascii="Helvetica" w:hAnsi="Helvetica" w:cs="Helvetica"/>
          <w:bCs/>
          <w:sz w:val="20"/>
          <w:szCs w:val="20"/>
        </w:rPr>
        <w:t>June 2007</w:t>
      </w:r>
      <w:r w:rsidR="0044420D">
        <w:rPr>
          <w:rFonts w:ascii="Helvetica" w:hAnsi="Helvetica" w:cs="Helvetica"/>
          <w:bCs/>
          <w:sz w:val="20"/>
          <w:szCs w:val="20"/>
        </w:rPr>
        <w:t>–</w:t>
      </w:r>
      <w:r w:rsidR="00AE67B1" w:rsidRPr="00994130">
        <w:rPr>
          <w:rFonts w:ascii="Helvetica" w:hAnsi="Helvetica" w:cs="Helvetica"/>
          <w:bCs/>
          <w:sz w:val="20"/>
          <w:szCs w:val="20"/>
        </w:rPr>
        <w:t>September 2008</w:t>
      </w:r>
    </w:p>
    <w:p w14:paraId="4C0AD56C" w14:textId="77777777" w:rsidR="000F2780" w:rsidRPr="00994130" w:rsidRDefault="000F2780" w:rsidP="005461F8">
      <w:pPr>
        <w:pBdr>
          <w:bottom w:val="single" w:sz="12" w:space="1" w:color="auto"/>
        </w:pBd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4980695" w14:textId="6683D521" w:rsidR="00B03F6F" w:rsidRPr="00C34BCD" w:rsidRDefault="00093A49" w:rsidP="00C34BCD">
      <w:pPr>
        <w:spacing w:after="0" w:line="240" w:lineRule="auto"/>
        <w:rPr>
          <w:rFonts w:ascii="Helvetica" w:hAnsi="Helvetica" w:cs="Helvetica"/>
          <w:b/>
          <w:sz w:val="20"/>
          <w:szCs w:val="20"/>
        </w:rPr>
        <w:sectPr w:rsidR="00B03F6F" w:rsidRPr="00C34BCD" w:rsidSect="00492E8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  <w:r w:rsidRPr="00994130">
        <w:rPr>
          <w:rFonts w:ascii="Helvetica" w:hAnsi="Helvetica" w:cs="Helvetica"/>
          <w:b/>
          <w:sz w:val="20"/>
          <w:szCs w:val="20"/>
        </w:rPr>
        <w:t>PROFESSIONAL MEMBERSHIPS</w:t>
      </w:r>
      <w:bookmarkStart w:id="3" w:name="_Hlk23426149"/>
      <w:r w:rsidR="00C34BCD">
        <w:rPr>
          <w:rFonts w:ascii="Helvetica" w:hAnsi="Helvetica" w:cs="Helvetica"/>
          <w:b/>
          <w:sz w:val="20"/>
          <w:szCs w:val="20"/>
        </w:rPr>
        <w:t xml:space="preserve"> </w:t>
      </w:r>
      <w:r w:rsidR="00C34BCD" w:rsidRPr="00C34BCD">
        <w:rPr>
          <w:rFonts w:ascii="Helvetica" w:hAnsi="Helvetica" w:cs="Helvetica"/>
          <w:b/>
          <w:sz w:val="20"/>
          <w:szCs w:val="20"/>
        </w:rPr>
        <w:t>AND CERTIFICATIONS</w:t>
      </w:r>
    </w:p>
    <w:p w14:paraId="484CE6D1" w14:textId="032EC714" w:rsidR="00093A49" w:rsidRPr="00994130" w:rsidRDefault="00093A49" w:rsidP="008B5D92">
      <w:pPr>
        <w:pStyle w:val="ListParagraph"/>
        <w:numPr>
          <w:ilvl w:val="0"/>
          <w:numId w:val="35"/>
        </w:numPr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Biomedical Engineering Society</w:t>
      </w:r>
    </w:p>
    <w:p w14:paraId="493FCC0C" w14:textId="5DA42FC7" w:rsidR="00093A49" w:rsidRPr="00994130" w:rsidRDefault="00C34BCD" w:rsidP="008B5D92">
      <w:pPr>
        <w:pStyle w:val="ListParagraph"/>
        <w:numPr>
          <w:ilvl w:val="0"/>
          <w:numId w:val="3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Certified Carpentries Instructor</w:t>
      </w:r>
      <w:r w:rsidR="0006230D">
        <w:rPr>
          <w:rFonts w:ascii="Helvetica" w:hAnsi="Helvetica" w:cs="Helvetica"/>
          <w:sz w:val="20"/>
          <w:szCs w:val="20"/>
        </w:rPr>
        <w:t xml:space="preserve"> (Data and Software)</w:t>
      </w:r>
    </w:p>
    <w:bookmarkEnd w:id="3"/>
    <w:p w14:paraId="32B6F328" w14:textId="77777777" w:rsidR="00B03F6F" w:rsidRDefault="00B03F6F" w:rsidP="005461F8">
      <w:pPr>
        <w:pBdr>
          <w:bottom w:val="single" w:sz="12" w:space="1" w:color="auto"/>
        </w:pBdr>
        <w:spacing w:after="0" w:line="240" w:lineRule="auto"/>
        <w:rPr>
          <w:rFonts w:ascii="Helvetica" w:hAnsi="Helvetica" w:cs="Helvetica"/>
          <w:sz w:val="20"/>
          <w:szCs w:val="20"/>
        </w:rPr>
        <w:sectPr w:rsidR="00B03F6F" w:rsidSect="0006230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14:paraId="3887F428" w14:textId="47416470" w:rsidR="00492E8D" w:rsidRDefault="00492E8D" w:rsidP="005461F8">
      <w:pPr>
        <w:pBdr>
          <w:bottom w:val="single" w:sz="12" w:space="1" w:color="auto"/>
        </w:pBd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0671C89" w14:textId="77777777" w:rsidR="00865E6E" w:rsidRDefault="00865E6E" w:rsidP="00865E6E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bookmarkStart w:id="4" w:name="_Hlk24636073"/>
      <w:r>
        <w:rPr>
          <w:rFonts w:ascii="Helvetica" w:eastAsia="Times New Roman" w:hAnsi="Helvetica" w:cs="Helvetica"/>
          <w:b/>
          <w:sz w:val="20"/>
          <w:szCs w:val="20"/>
        </w:rPr>
        <w:t>PUBLICATIONS</w:t>
      </w:r>
    </w:p>
    <w:p w14:paraId="4EBE9447" w14:textId="77777777" w:rsidR="00865E6E" w:rsidRPr="00B67DE2" w:rsidRDefault="00865E6E" w:rsidP="00865E6E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sz w:val="20"/>
          <w:szCs w:val="20"/>
        </w:rPr>
        <w:t xml:space="preserve">Please refer to </w:t>
      </w:r>
      <w:hyperlink r:id="rId10" w:history="1">
        <w:r w:rsidRPr="00994130">
          <w:rPr>
            <w:rStyle w:val="Hyperlink"/>
            <w:rFonts w:ascii="Helvetica" w:eastAsia="Times New Roman" w:hAnsi="Helvetica" w:cs="Helvetica"/>
            <w:b/>
            <w:sz w:val="20"/>
            <w:szCs w:val="20"/>
          </w:rPr>
          <w:t>Google Scholar Profile</w:t>
        </w:r>
      </w:hyperlink>
      <w:bookmarkEnd w:id="4"/>
    </w:p>
    <w:p w14:paraId="004B3FD7" w14:textId="77777777" w:rsidR="00865E6E" w:rsidRPr="00994130" w:rsidRDefault="00865E6E" w:rsidP="00865E6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22766EA" w14:textId="30C28793" w:rsidR="00C34BCD" w:rsidRPr="00A54319" w:rsidRDefault="00C34BCD" w:rsidP="00C34BC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  <w:proofErr w:type="spellStart"/>
      <w:r w:rsidRPr="00994130">
        <w:rPr>
          <w:rFonts w:ascii="Helvetica" w:hAnsi="Helvetica" w:cs="Helvetica"/>
          <w:b/>
          <w:sz w:val="20"/>
          <w:szCs w:val="20"/>
        </w:rPr>
        <w:t>HONORS</w:t>
      </w:r>
      <w:proofErr w:type="spellEnd"/>
      <w:r>
        <w:rPr>
          <w:rFonts w:ascii="Helvetica" w:hAnsi="Helvetica" w:cs="Helvetica"/>
          <w:b/>
          <w:sz w:val="20"/>
          <w:szCs w:val="20"/>
        </w:rPr>
        <w:t xml:space="preserve">, </w:t>
      </w:r>
      <w:r w:rsidRPr="00994130">
        <w:rPr>
          <w:rFonts w:ascii="Helvetica" w:hAnsi="Helvetica" w:cs="Helvetica"/>
          <w:b/>
          <w:sz w:val="20"/>
          <w:szCs w:val="20"/>
        </w:rPr>
        <w:t>AWARDS</w:t>
      </w:r>
      <w:r>
        <w:rPr>
          <w:rFonts w:ascii="Helvetica" w:hAnsi="Helvetica" w:cs="Helvetica"/>
          <w:b/>
          <w:sz w:val="20"/>
          <w:szCs w:val="20"/>
        </w:rPr>
        <w:t>, AND SERVICE</w:t>
      </w:r>
    </w:p>
    <w:p w14:paraId="6926F6D5" w14:textId="65E17377" w:rsidR="009960EB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color w:val="000000" w:themeColor="text1"/>
          <w:sz w:val="20"/>
          <w:szCs w:val="20"/>
        </w:rPr>
      </w:pPr>
      <w:bookmarkStart w:id="5" w:name="_Hlk24636096"/>
      <w:bookmarkEnd w:id="5"/>
      <w:r>
        <w:rPr>
          <w:rFonts w:ascii="Helvetica" w:hAnsi="Helvetica" w:cs="Helvetica"/>
          <w:color w:val="000000" w:themeColor="text1"/>
          <w:sz w:val="20"/>
          <w:szCs w:val="20"/>
        </w:rPr>
        <w:t>Judge for the International Genetically Engineered Machines (</w:t>
      </w:r>
      <w:proofErr w:type="spellStart"/>
      <w:r>
        <w:rPr>
          <w:rFonts w:ascii="Helvetica" w:hAnsi="Helvetica" w:cs="Helvetica"/>
          <w:color w:val="000000" w:themeColor="text1"/>
          <w:sz w:val="20"/>
          <w:szCs w:val="20"/>
        </w:rPr>
        <w:t>iGEM</w:t>
      </w:r>
      <w:proofErr w:type="spellEnd"/>
      <w:r>
        <w:rPr>
          <w:rFonts w:ascii="Helvetica" w:hAnsi="Helvetica" w:cs="Helvetica"/>
          <w:color w:val="000000" w:themeColor="text1"/>
          <w:sz w:val="20"/>
          <w:szCs w:val="20"/>
        </w:rPr>
        <w:t>) Competition; 2021</w:t>
      </w:r>
      <w:r w:rsidR="00927C1E">
        <w:rPr>
          <w:rFonts w:ascii="Helvetica" w:hAnsi="Helvetica" w:cs="Helvetica"/>
          <w:color w:val="000000" w:themeColor="text1"/>
          <w:sz w:val="20"/>
          <w:szCs w:val="20"/>
        </w:rPr>
        <w:t>–</w:t>
      </w:r>
      <w:r w:rsidR="0007541B">
        <w:rPr>
          <w:rFonts w:ascii="Helvetica" w:hAnsi="Helvetica" w:cs="Helvetica"/>
          <w:color w:val="000000" w:themeColor="text1"/>
          <w:sz w:val="20"/>
          <w:szCs w:val="20"/>
        </w:rPr>
        <w:t>2022</w:t>
      </w:r>
    </w:p>
    <w:p w14:paraId="16D83A99" w14:textId="77777777" w:rsidR="009960EB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>Judge for the LATAM International Genetically Engineered Machines (</w:t>
      </w:r>
      <w:proofErr w:type="spellStart"/>
      <w:r>
        <w:rPr>
          <w:rFonts w:ascii="Helvetica" w:hAnsi="Helvetica" w:cs="Helvetica"/>
          <w:color w:val="000000" w:themeColor="text1"/>
          <w:sz w:val="20"/>
          <w:szCs w:val="20"/>
        </w:rPr>
        <w:t>iGEM</w:t>
      </w:r>
      <w:proofErr w:type="spellEnd"/>
      <w:r>
        <w:rPr>
          <w:rFonts w:ascii="Helvetica" w:hAnsi="Helvetica" w:cs="Helvetica"/>
          <w:color w:val="000000" w:themeColor="text1"/>
          <w:sz w:val="20"/>
          <w:szCs w:val="20"/>
        </w:rPr>
        <w:t>) Design League Competition; 2021</w:t>
      </w:r>
    </w:p>
    <w:p w14:paraId="004CC4AC" w14:textId="77777777" w:rsidR="009960EB" w:rsidRPr="00994130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color w:val="000000" w:themeColor="text1"/>
          <w:sz w:val="20"/>
          <w:szCs w:val="20"/>
        </w:rPr>
      </w:pPr>
      <w:r w:rsidRPr="00994130">
        <w:rPr>
          <w:rFonts w:ascii="Helvetica" w:hAnsi="Helvetica" w:cs="Helvetica"/>
          <w:color w:val="000000" w:themeColor="text1"/>
          <w:sz w:val="20"/>
          <w:szCs w:val="20"/>
        </w:rPr>
        <w:t xml:space="preserve">Grand Award Judge for the </w:t>
      </w:r>
      <w:r w:rsidRPr="00994130">
        <w:rPr>
          <w:rStyle w:val="il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Intel</w:t>
      </w:r>
      <w:r w:rsidRPr="0099413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International </w:t>
      </w:r>
      <w:r w:rsidRPr="00994130">
        <w:rPr>
          <w:rStyle w:val="il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Science</w:t>
      </w:r>
      <w:r w:rsidRPr="0099413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and Engineering </w:t>
      </w:r>
      <w:r w:rsidRPr="00994130">
        <w:rPr>
          <w:rStyle w:val="il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Fair</w:t>
      </w:r>
      <w:r w:rsidRPr="0099413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, Pittsburgh, Pennsylvania; 2018</w:t>
      </w:r>
    </w:p>
    <w:p w14:paraId="1C2199BB" w14:textId="77777777" w:rsidR="009960EB" w:rsidRPr="00994130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 xml:space="preserve">Computational </w:t>
      </w:r>
      <w:proofErr w:type="spellStart"/>
      <w:r w:rsidRPr="00994130">
        <w:rPr>
          <w:rFonts w:ascii="Helvetica" w:hAnsi="Helvetica" w:cs="Helvetica"/>
          <w:sz w:val="20"/>
          <w:szCs w:val="20"/>
        </w:rPr>
        <w:t>modeling</w:t>
      </w:r>
      <w:proofErr w:type="spellEnd"/>
      <w:r w:rsidRPr="00994130">
        <w:rPr>
          <w:rFonts w:ascii="Helvetica" w:hAnsi="Helvetica" w:cs="Helvetica"/>
          <w:sz w:val="20"/>
          <w:szCs w:val="20"/>
        </w:rPr>
        <w:t xml:space="preserve"> “Finding Your Inner Modeler” Travel Award (National Science Foundation; 2017 &amp; 2018) </w:t>
      </w:r>
    </w:p>
    <w:p w14:paraId="50136AF5" w14:textId="77777777" w:rsidR="009960EB" w:rsidRPr="00994130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Bioengineering Senior Design Award (University of Pennsylvania; 2008)</w:t>
      </w:r>
    </w:p>
    <w:p w14:paraId="13FB20EF" w14:textId="77777777" w:rsidR="009960EB" w:rsidRPr="00994130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Dean’s List (University of Pennsylvania; 2007–2008)</w:t>
      </w:r>
    </w:p>
    <w:p w14:paraId="5051E387" w14:textId="7A39E304" w:rsidR="00317D2E" w:rsidRDefault="00317D2E" w:rsidP="005461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right="-7"/>
        <w:rPr>
          <w:rFonts w:ascii="Helvetica" w:hAnsi="Helvetica" w:cs="Helvetica"/>
          <w:sz w:val="20"/>
          <w:szCs w:val="20"/>
        </w:rPr>
      </w:pPr>
    </w:p>
    <w:p w14:paraId="4A473A1D" w14:textId="5980F130" w:rsidR="004D52DF" w:rsidRDefault="004D52DF" w:rsidP="004D52DF">
      <w:pPr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REFERENCES</w:t>
      </w:r>
    </w:p>
    <w:p w14:paraId="37CC3893" w14:textId="77777777" w:rsidR="00F054A5" w:rsidRDefault="00F054A5" w:rsidP="00CF346D">
      <w:pPr>
        <w:pBdr>
          <w:bottom w:val="single" w:sz="12" w:space="1" w:color="auto"/>
        </w:pBd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D6B4E2E" w14:textId="41E54E6C" w:rsidR="00CF346D" w:rsidRPr="00F054A5" w:rsidRDefault="00F054A5" w:rsidP="00CF346D">
      <w:pPr>
        <w:pBdr>
          <w:bottom w:val="single" w:sz="12" w:space="1" w:color="auto"/>
        </w:pBdr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Available upon request</w:t>
      </w:r>
    </w:p>
    <w:sectPr w:rsidR="00CF346D" w:rsidRPr="00F054A5" w:rsidSect="00B17F52">
      <w:type w:val="continuous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5D4D" w14:textId="77777777" w:rsidR="00A61BE2" w:rsidRDefault="00A61BE2">
      <w:r>
        <w:separator/>
      </w:r>
    </w:p>
  </w:endnote>
  <w:endnote w:type="continuationSeparator" w:id="0">
    <w:p w14:paraId="1848A12F" w14:textId="77777777" w:rsidR="00A61BE2" w:rsidRDefault="00A6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D6CCE" w14:textId="77777777" w:rsidR="00A61BE2" w:rsidRDefault="00A61BE2">
      <w:r>
        <w:separator/>
      </w:r>
    </w:p>
  </w:footnote>
  <w:footnote w:type="continuationSeparator" w:id="0">
    <w:p w14:paraId="512D6E03" w14:textId="77777777" w:rsidR="00A61BE2" w:rsidRDefault="00A61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09F"/>
    <w:multiLevelType w:val="hybridMultilevel"/>
    <w:tmpl w:val="D632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B85"/>
    <w:multiLevelType w:val="hybridMultilevel"/>
    <w:tmpl w:val="DCB6C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7F97"/>
    <w:multiLevelType w:val="hybridMultilevel"/>
    <w:tmpl w:val="369C6A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A2206"/>
    <w:multiLevelType w:val="hybridMultilevel"/>
    <w:tmpl w:val="0F58E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B347B"/>
    <w:multiLevelType w:val="hybridMultilevel"/>
    <w:tmpl w:val="1DF6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12B15"/>
    <w:multiLevelType w:val="hybridMultilevel"/>
    <w:tmpl w:val="02B4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461B9"/>
    <w:multiLevelType w:val="hybridMultilevel"/>
    <w:tmpl w:val="7744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47713"/>
    <w:multiLevelType w:val="hybridMultilevel"/>
    <w:tmpl w:val="31748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E132BC"/>
    <w:multiLevelType w:val="hybridMultilevel"/>
    <w:tmpl w:val="1D42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B78A3"/>
    <w:multiLevelType w:val="hybridMultilevel"/>
    <w:tmpl w:val="9F86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A4F88"/>
    <w:multiLevelType w:val="hybridMultilevel"/>
    <w:tmpl w:val="08C2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41B74"/>
    <w:multiLevelType w:val="hybridMultilevel"/>
    <w:tmpl w:val="BB0A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E0680"/>
    <w:multiLevelType w:val="hybridMultilevel"/>
    <w:tmpl w:val="2226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A389F"/>
    <w:multiLevelType w:val="hybridMultilevel"/>
    <w:tmpl w:val="FAEA6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B01FF"/>
    <w:multiLevelType w:val="hybridMultilevel"/>
    <w:tmpl w:val="78B8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325DE"/>
    <w:multiLevelType w:val="hybridMultilevel"/>
    <w:tmpl w:val="BFEEB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E24AD"/>
    <w:multiLevelType w:val="hybridMultilevel"/>
    <w:tmpl w:val="8B7C7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40143"/>
    <w:multiLevelType w:val="hybridMultilevel"/>
    <w:tmpl w:val="13CE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D61"/>
    <w:multiLevelType w:val="hybridMultilevel"/>
    <w:tmpl w:val="7C1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46950"/>
    <w:multiLevelType w:val="hybridMultilevel"/>
    <w:tmpl w:val="23A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503FC"/>
    <w:multiLevelType w:val="hybridMultilevel"/>
    <w:tmpl w:val="0A80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3A1C"/>
    <w:multiLevelType w:val="hybridMultilevel"/>
    <w:tmpl w:val="E864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7570C"/>
    <w:multiLevelType w:val="hybridMultilevel"/>
    <w:tmpl w:val="5BAC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E4AFE"/>
    <w:multiLevelType w:val="hybridMultilevel"/>
    <w:tmpl w:val="00E6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40A20"/>
    <w:multiLevelType w:val="hybridMultilevel"/>
    <w:tmpl w:val="C27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155EB"/>
    <w:multiLevelType w:val="hybridMultilevel"/>
    <w:tmpl w:val="C73C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16566"/>
    <w:multiLevelType w:val="hybridMultilevel"/>
    <w:tmpl w:val="8D568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96BCF"/>
    <w:multiLevelType w:val="hybridMultilevel"/>
    <w:tmpl w:val="7B2A6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71F0A"/>
    <w:multiLevelType w:val="hybridMultilevel"/>
    <w:tmpl w:val="FE3A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615A9"/>
    <w:multiLevelType w:val="hybridMultilevel"/>
    <w:tmpl w:val="63C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A2A08"/>
    <w:multiLevelType w:val="hybridMultilevel"/>
    <w:tmpl w:val="39EC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B7715"/>
    <w:multiLevelType w:val="hybridMultilevel"/>
    <w:tmpl w:val="4CAE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97B81"/>
    <w:multiLevelType w:val="hybridMultilevel"/>
    <w:tmpl w:val="8B3054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D92F26"/>
    <w:multiLevelType w:val="hybridMultilevel"/>
    <w:tmpl w:val="F91A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26843"/>
    <w:multiLevelType w:val="hybridMultilevel"/>
    <w:tmpl w:val="41469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21A3D"/>
    <w:multiLevelType w:val="hybridMultilevel"/>
    <w:tmpl w:val="8860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36841">
    <w:abstractNumId w:val="19"/>
  </w:num>
  <w:num w:numId="2" w16cid:durableId="1215240807">
    <w:abstractNumId w:val="6"/>
  </w:num>
  <w:num w:numId="3" w16cid:durableId="1494759696">
    <w:abstractNumId w:val="17"/>
  </w:num>
  <w:num w:numId="4" w16cid:durableId="2050374341">
    <w:abstractNumId w:val="7"/>
  </w:num>
  <w:num w:numId="5" w16cid:durableId="1554930692">
    <w:abstractNumId w:val="11"/>
  </w:num>
  <w:num w:numId="6" w16cid:durableId="891504849">
    <w:abstractNumId w:val="33"/>
  </w:num>
  <w:num w:numId="7" w16cid:durableId="1879926208">
    <w:abstractNumId w:val="22"/>
  </w:num>
  <w:num w:numId="8" w16cid:durableId="1009794068">
    <w:abstractNumId w:val="25"/>
  </w:num>
  <w:num w:numId="9" w16cid:durableId="730006439">
    <w:abstractNumId w:val="10"/>
  </w:num>
  <w:num w:numId="10" w16cid:durableId="2033067032">
    <w:abstractNumId w:val="5"/>
  </w:num>
  <w:num w:numId="11" w16cid:durableId="1226798862">
    <w:abstractNumId w:val="31"/>
  </w:num>
  <w:num w:numId="12" w16cid:durableId="1861620410">
    <w:abstractNumId w:val="14"/>
  </w:num>
  <w:num w:numId="13" w16cid:durableId="108052137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6072591">
    <w:abstractNumId w:val="35"/>
  </w:num>
  <w:num w:numId="15" w16cid:durableId="1984196731">
    <w:abstractNumId w:val="29"/>
  </w:num>
  <w:num w:numId="16" w16cid:durableId="1825047582">
    <w:abstractNumId w:val="8"/>
  </w:num>
  <w:num w:numId="17" w16cid:durableId="1346905893">
    <w:abstractNumId w:val="18"/>
  </w:num>
  <w:num w:numId="18" w16cid:durableId="766536959">
    <w:abstractNumId w:val="21"/>
  </w:num>
  <w:num w:numId="19" w16cid:durableId="1088309306">
    <w:abstractNumId w:val="20"/>
  </w:num>
  <w:num w:numId="20" w16cid:durableId="1733768397">
    <w:abstractNumId w:val="0"/>
  </w:num>
  <w:num w:numId="21" w16cid:durableId="1805266586">
    <w:abstractNumId w:val="2"/>
  </w:num>
  <w:num w:numId="22" w16cid:durableId="649093713">
    <w:abstractNumId w:val="9"/>
  </w:num>
  <w:num w:numId="23" w16cid:durableId="588657909">
    <w:abstractNumId w:val="30"/>
  </w:num>
  <w:num w:numId="24" w16cid:durableId="1601404601">
    <w:abstractNumId w:val="4"/>
  </w:num>
  <w:num w:numId="25" w16cid:durableId="2104566853">
    <w:abstractNumId w:val="12"/>
  </w:num>
  <w:num w:numId="26" w16cid:durableId="776750758">
    <w:abstractNumId w:val="28"/>
  </w:num>
  <w:num w:numId="27" w16cid:durableId="1560743547">
    <w:abstractNumId w:val="15"/>
  </w:num>
  <w:num w:numId="28" w16cid:durableId="1544710977">
    <w:abstractNumId w:val="7"/>
  </w:num>
  <w:num w:numId="29" w16cid:durableId="851265851">
    <w:abstractNumId w:val="32"/>
  </w:num>
  <w:num w:numId="30" w16cid:durableId="1423574017">
    <w:abstractNumId w:val="3"/>
  </w:num>
  <w:num w:numId="31" w16cid:durableId="266740794">
    <w:abstractNumId w:val="24"/>
  </w:num>
  <w:num w:numId="32" w16cid:durableId="1441222175">
    <w:abstractNumId w:val="23"/>
  </w:num>
  <w:num w:numId="33" w16cid:durableId="2091581496">
    <w:abstractNumId w:val="34"/>
  </w:num>
  <w:num w:numId="34" w16cid:durableId="10645778">
    <w:abstractNumId w:val="27"/>
  </w:num>
  <w:num w:numId="35" w16cid:durableId="1837725768">
    <w:abstractNumId w:val="16"/>
  </w:num>
  <w:num w:numId="36" w16cid:durableId="2081707179">
    <w:abstractNumId w:val="13"/>
  </w:num>
  <w:num w:numId="37" w16cid:durableId="1906791296">
    <w:abstractNumId w:val="1"/>
  </w:num>
  <w:num w:numId="38" w16cid:durableId="613176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2MDY3MjEyNTYxtzRU0lEKTi0uzszPAykwMq0FAJD/KPMtAAAA"/>
  </w:docVars>
  <w:rsids>
    <w:rsidRoot w:val="00295F03"/>
    <w:rsid w:val="0000384B"/>
    <w:rsid w:val="00022980"/>
    <w:rsid w:val="00032D5E"/>
    <w:rsid w:val="00036F4A"/>
    <w:rsid w:val="000404B5"/>
    <w:rsid w:val="000437B1"/>
    <w:rsid w:val="00045F00"/>
    <w:rsid w:val="000542D8"/>
    <w:rsid w:val="00055FF7"/>
    <w:rsid w:val="00057902"/>
    <w:rsid w:val="0006230D"/>
    <w:rsid w:val="0006353E"/>
    <w:rsid w:val="00063AB5"/>
    <w:rsid w:val="00070C68"/>
    <w:rsid w:val="0007541B"/>
    <w:rsid w:val="00087ED4"/>
    <w:rsid w:val="00093730"/>
    <w:rsid w:val="00093A49"/>
    <w:rsid w:val="000A4B06"/>
    <w:rsid w:val="000A69A0"/>
    <w:rsid w:val="000B32F2"/>
    <w:rsid w:val="000C2504"/>
    <w:rsid w:val="000C550C"/>
    <w:rsid w:val="000C695F"/>
    <w:rsid w:val="000E7555"/>
    <w:rsid w:val="000F2780"/>
    <w:rsid w:val="000F75F5"/>
    <w:rsid w:val="001022DA"/>
    <w:rsid w:val="001053E1"/>
    <w:rsid w:val="001210BA"/>
    <w:rsid w:val="00125882"/>
    <w:rsid w:val="00136003"/>
    <w:rsid w:val="00141A56"/>
    <w:rsid w:val="001459E1"/>
    <w:rsid w:val="00150244"/>
    <w:rsid w:val="00154625"/>
    <w:rsid w:val="00163210"/>
    <w:rsid w:val="00175D76"/>
    <w:rsid w:val="00181C43"/>
    <w:rsid w:val="00184A67"/>
    <w:rsid w:val="00187002"/>
    <w:rsid w:val="00195281"/>
    <w:rsid w:val="001A75A7"/>
    <w:rsid w:val="001B486D"/>
    <w:rsid w:val="001C0656"/>
    <w:rsid w:val="001C51F2"/>
    <w:rsid w:val="001D5BBA"/>
    <w:rsid w:val="001F6898"/>
    <w:rsid w:val="00201F40"/>
    <w:rsid w:val="00206470"/>
    <w:rsid w:val="002069D2"/>
    <w:rsid w:val="0024435D"/>
    <w:rsid w:val="002606DE"/>
    <w:rsid w:val="00266342"/>
    <w:rsid w:val="00271E5C"/>
    <w:rsid w:val="002944AB"/>
    <w:rsid w:val="00295F03"/>
    <w:rsid w:val="00297E07"/>
    <w:rsid w:val="002A19B6"/>
    <w:rsid w:val="002A1D70"/>
    <w:rsid w:val="002B5461"/>
    <w:rsid w:val="002B6553"/>
    <w:rsid w:val="002C6C30"/>
    <w:rsid w:val="002D0888"/>
    <w:rsid w:val="002D34DF"/>
    <w:rsid w:val="002E5289"/>
    <w:rsid w:val="002E7153"/>
    <w:rsid w:val="002F21F3"/>
    <w:rsid w:val="003046E8"/>
    <w:rsid w:val="00311A27"/>
    <w:rsid w:val="003122F1"/>
    <w:rsid w:val="00313044"/>
    <w:rsid w:val="00315076"/>
    <w:rsid w:val="00317D2E"/>
    <w:rsid w:val="00320475"/>
    <w:rsid w:val="00327700"/>
    <w:rsid w:val="0033584D"/>
    <w:rsid w:val="003378F6"/>
    <w:rsid w:val="00353B32"/>
    <w:rsid w:val="003546C2"/>
    <w:rsid w:val="003559CA"/>
    <w:rsid w:val="00357968"/>
    <w:rsid w:val="00366730"/>
    <w:rsid w:val="003739F9"/>
    <w:rsid w:val="00375F3C"/>
    <w:rsid w:val="003844AC"/>
    <w:rsid w:val="00384928"/>
    <w:rsid w:val="00386ABB"/>
    <w:rsid w:val="003A4411"/>
    <w:rsid w:val="003A7157"/>
    <w:rsid w:val="003B6C6B"/>
    <w:rsid w:val="003C19E2"/>
    <w:rsid w:val="003C3F89"/>
    <w:rsid w:val="003D0229"/>
    <w:rsid w:val="003D2DED"/>
    <w:rsid w:val="003E7690"/>
    <w:rsid w:val="003F5F5E"/>
    <w:rsid w:val="00405064"/>
    <w:rsid w:val="004063FE"/>
    <w:rsid w:val="00415064"/>
    <w:rsid w:val="004170B2"/>
    <w:rsid w:val="004171D5"/>
    <w:rsid w:val="004353CD"/>
    <w:rsid w:val="00435DD7"/>
    <w:rsid w:val="0044420D"/>
    <w:rsid w:val="0046372B"/>
    <w:rsid w:val="00465A4A"/>
    <w:rsid w:val="00471C8F"/>
    <w:rsid w:val="004746E3"/>
    <w:rsid w:val="00483831"/>
    <w:rsid w:val="00492E8D"/>
    <w:rsid w:val="00495FF1"/>
    <w:rsid w:val="004A0E71"/>
    <w:rsid w:val="004A277F"/>
    <w:rsid w:val="004B50D0"/>
    <w:rsid w:val="004B7D4C"/>
    <w:rsid w:val="004C74B4"/>
    <w:rsid w:val="004D5023"/>
    <w:rsid w:val="004D52DF"/>
    <w:rsid w:val="004D5A83"/>
    <w:rsid w:val="004D64E4"/>
    <w:rsid w:val="004E0275"/>
    <w:rsid w:val="004E6EA6"/>
    <w:rsid w:val="004F3D1D"/>
    <w:rsid w:val="00504A38"/>
    <w:rsid w:val="00516C5C"/>
    <w:rsid w:val="00535F47"/>
    <w:rsid w:val="005377DB"/>
    <w:rsid w:val="005426BD"/>
    <w:rsid w:val="005461F8"/>
    <w:rsid w:val="005541A4"/>
    <w:rsid w:val="00555182"/>
    <w:rsid w:val="005565D1"/>
    <w:rsid w:val="00560133"/>
    <w:rsid w:val="00566948"/>
    <w:rsid w:val="005703B0"/>
    <w:rsid w:val="00572F9E"/>
    <w:rsid w:val="00573E44"/>
    <w:rsid w:val="00574957"/>
    <w:rsid w:val="00594761"/>
    <w:rsid w:val="0059571B"/>
    <w:rsid w:val="005B03E5"/>
    <w:rsid w:val="005B15D3"/>
    <w:rsid w:val="005B5075"/>
    <w:rsid w:val="005D3730"/>
    <w:rsid w:val="005D38B0"/>
    <w:rsid w:val="005D3B6F"/>
    <w:rsid w:val="005E1FDC"/>
    <w:rsid w:val="005E2730"/>
    <w:rsid w:val="005F14F6"/>
    <w:rsid w:val="005F5DDD"/>
    <w:rsid w:val="006033D5"/>
    <w:rsid w:val="00611BCF"/>
    <w:rsid w:val="00620233"/>
    <w:rsid w:val="006218A6"/>
    <w:rsid w:val="00623038"/>
    <w:rsid w:val="00627919"/>
    <w:rsid w:val="00637D53"/>
    <w:rsid w:val="00643780"/>
    <w:rsid w:val="00645733"/>
    <w:rsid w:val="00650B3B"/>
    <w:rsid w:val="0065715B"/>
    <w:rsid w:val="00660AD7"/>
    <w:rsid w:val="00661566"/>
    <w:rsid w:val="00667439"/>
    <w:rsid w:val="00684371"/>
    <w:rsid w:val="006A324E"/>
    <w:rsid w:val="006A7029"/>
    <w:rsid w:val="006B16E4"/>
    <w:rsid w:val="006C00BA"/>
    <w:rsid w:val="006D6539"/>
    <w:rsid w:val="006D6E30"/>
    <w:rsid w:val="006D7B74"/>
    <w:rsid w:val="006D7BC3"/>
    <w:rsid w:val="006F368C"/>
    <w:rsid w:val="006F7688"/>
    <w:rsid w:val="007029E2"/>
    <w:rsid w:val="007058E5"/>
    <w:rsid w:val="00710C47"/>
    <w:rsid w:val="00714611"/>
    <w:rsid w:val="00736CC6"/>
    <w:rsid w:val="00755210"/>
    <w:rsid w:val="00760A95"/>
    <w:rsid w:val="007623FF"/>
    <w:rsid w:val="00771AB0"/>
    <w:rsid w:val="00772C8F"/>
    <w:rsid w:val="00785F45"/>
    <w:rsid w:val="00787F90"/>
    <w:rsid w:val="007922B1"/>
    <w:rsid w:val="00794378"/>
    <w:rsid w:val="00795D56"/>
    <w:rsid w:val="007A34BE"/>
    <w:rsid w:val="007A4258"/>
    <w:rsid w:val="007B794C"/>
    <w:rsid w:val="007C3136"/>
    <w:rsid w:val="007C634D"/>
    <w:rsid w:val="007C79DC"/>
    <w:rsid w:val="007D557D"/>
    <w:rsid w:val="007D724B"/>
    <w:rsid w:val="007D75DD"/>
    <w:rsid w:val="007E2771"/>
    <w:rsid w:val="007E4725"/>
    <w:rsid w:val="007F1BC2"/>
    <w:rsid w:val="007F1D35"/>
    <w:rsid w:val="007F38CC"/>
    <w:rsid w:val="007F4862"/>
    <w:rsid w:val="007F5E94"/>
    <w:rsid w:val="00824F1C"/>
    <w:rsid w:val="008372DA"/>
    <w:rsid w:val="00844249"/>
    <w:rsid w:val="00853651"/>
    <w:rsid w:val="008549B9"/>
    <w:rsid w:val="008618A7"/>
    <w:rsid w:val="008631A8"/>
    <w:rsid w:val="00864A17"/>
    <w:rsid w:val="00865E6E"/>
    <w:rsid w:val="00870159"/>
    <w:rsid w:val="00874B45"/>
    <w:rsid w:val="00883AA3"/>
    <w:rsid w:val="00892D67"/>
    <w:rsid w:val="00895BBA"/>
    <w:rsid w:val="00896B03"/>
    <w:rsid w:val="008A19E1"/>
    <w:rsid w:val="008B457D"/>
    <w:rsid w:val="008B5D92"/>
    <w:rsid w:val="008C13CA"/>
    <w:rsid w:val="008D1BD6"/>
    <w:rsid w:val="008D22A0"/>
    <w:rsid w:val="008D5BC9"/>
    <w:rsid w:val="008E7802"/>
    <w:rsid w:val="008E7C8D"/>
    <w:rsid w:val="00906F46"/>
    <w:rsid w:val="00911993"/>
    <w:rsid w:val="009125FD"/>
    <w:rsid w:val="009157D7"/>
    <w:rsid w:val="00915F4E"/>
    <w:rsid w:val="00920453"/>
    <w:rsid w:val="00922020"/>
    <w:rsid w:val="00925322"/>
    <w:rsid w:val="00927C1E"/>
    <w:rsid w:val="00930024"/>
    <w:rsid w:val="00941DF2"/>
    <w:rsid w:val="00943936"/>
    <w:rsid w:val="00951FC8"/>
    <w:rsid w:val="0095531B"/>
    <w:rsid w:val="00956B2A"/>
    <w:rsid w:val="00994130"/>
    <w:rsid w:val="009960EB"/>
    <w:rsid w:val="00996EF8"/>
    <w:rsid w:val="009A0017"/>
    <w:rsid w:val="009A7B59"/>
    <w:rsid w:val="009B7AE1"/>
    <w:rsid w:val="009C053F"/>
    <w:rsid w:val="009E1261"/>
    <w:rsid w:val="009E66C1"/>
    <w:rsid w:val="009F2C52"/>
    <w:rsid w:val="009F55A9"/>
    <w:rsid w:val="00A10EFC"/>
    <w:rsid w:val="00A12CB1"/>
    <w:rsid w:val="00A14771"/>
    <w:rsid w:val="00A1519D"/>
    <w:rsid w:val="00A16184"/>
    <w:rsid w:val="00A31212"/>
    <w:rsid w:val="00A3154E"/>
    <w:rsid w:val="00A33964"/>
    <w:rsid w:val="00A454C6"/>
    <w:rsid w:val="00A47CB9"/>
    <w:rsid w:val="00A56DBE"/>
    <w:rsid w:val="00A575E4"/>
    <w:rsid w:val="00A61236"/>
    <w:rsid w:val="00A61BE2"/>
    <w:rsid w:val="00A707E9"/>
    <w:rsid w:val="00A7412E"/>
    <w:rsid w:val="00A80966"/>
    <w:rsid w:val="00A91122"/>
    <w:rsid w:val="00A920B5"/>
    <w:rsid w:val="00AB4CC4"/>
    <w:rsid w:val="00AD46B4"/>
    <w:rsid w:val="00AE0A0B"/>
    <w:rsid w:val="00AE27AC"/>
    <w:rsid w:val="00AE656A"/>
    <w:rsid w:val="00AE67B1"/>
    <w:rsid w:val="00AF1882"/>
    <w:rsid w:val="00AF4EB3"/>
    <w:rsid w:val="00B03F6F"/>
    <w:rsid w:val="00B04C0F"/>
    <w:rsid w:val="00B12316"/>
    <w:rsid w:val="00B12C7B"/>
    <w:rsid w:val="00B179AC"/>
    <w:rsid w:val="00B17F52"/>
    <w:rsid w:val="00B22121"/>
    <w:rsid w:val="00B31D75"/>
    <w:rsid w:val="00B35A94"/>
    <w:rsid w:val="00B35F66"/>
    <w:rsid w:val="00B52BEB"/>
    <w:rsid w:val="00B56FDB"/>
    <w:rsid w:val="00B60911"/>
    <w:rsid w:val="00B63972"/>
    <w:rsid w:val="00B83F44"/>
    <w:rsid w:val="00B84B56"/>
    <w:rsid w:val="00BB51A6"/>
    <w:rsid w:val="00BB7486"/>
    <w:rsid w:val="00BC0AA0"/>
    <w:rsid w:val="00BC2AB1"/>
    <w:rsid w:val="00BC32D2"/>
    <w:rsid w:val="00BC481F"/>
    <w:rsid w:val="00BE43F1"/>
    <w:rsid w:val="00C01B2E"/>
    <w:rsid w:val="00C05055"/>
    <w:rsid w:val="00C06B29"/>
    <w:rsid w:val="00C110D9"/>
    <w:rsid w:val="00C20B6C"/>
    <w:rsid w:val="00C34BCD"/>
    <w:rsid w:val="00C54E77"/>
    <w:rsid w:val="00C606EB"/>
    <w:rsid w:val="00C67B38"/>
    <w:rsid w:val="00C71112"/>
    <w:rsid w:val="00C7157B"/>
    <w:rsid w:val="00C863E6"/>
    <w:rsid w:val="00C87B50"/>
    <w:rsid w:val="00CA10A7"/>
    <w:rsid w:val="00CA36A9"/>
    <w:rsid w:val="00CB0DE5"/>
    <w:rsid w:val="00CD5F75"/>
    <w:rsid w:val="00CE2C7F"/>
    <w:rsid w:val="00CF346D"/>
    <w:rsid w:val="00D040AE"/>
    <w:rsid w:val="00D057AE"/>
    <w:rsid w:val="00D05C8E"/>
    <w:rsid w:val="00D11BC5"/>
    <w:rsid w:val="00D17E1B"/>
    <w:rsid w:val="00D42679"/>
    <w:rsid w:val="00D452ED"/>
    <w:rsid w:val="00D46501"/>
    <w:rsid w:val="00D4760C"/>
    <w:rsid w:val="00D6174A"/>
    <w:rsid w:val="00D6327C"/>
    <w:rsid w:val="00D644CC"/>
    <w:rsid w:val="00D668F4"/>
    <w:rsid w:val="00D72AC9"/>
    <w:rsid w:val="00D84CB4"/>
    <w:rsid w:val="00D92721"/>
    <w:rsid w:val="00D94833"/>
    <w:rsid w:val="00DA0187"/>
    <w:rsid w:val="00DA1026"/>
    <w:rsid w:val="00DB5EE9"/>
    <w:rsid w:val="00DC16C9"/>
    <w:rsid w:val="00DD6FB6"/>
    <w:rsid w:val="00DE4D1B"/>
    <w:rsid w:val="00E1667B"/>
    <w:rsid w:val="00E22463"/>
    <w:rsid w:val="00E31F6F"/>
    <w:rsid w:val="00E52585"/>
    <w:rsid w:val="00E552BE"/>
    <w:rsid w:val="00E60332"/>
    <w:rsid w:val="00E60402"/>
    <w:rsid w:val="00E605ED"/>
    <w:rsid w:val="00E6222C"/>
    <w:rsid w:val="00E63410"/>
    <w:rsid w:val="00E63B3C"/>
    <w:rsid w:val="00E67FFD"/>
    <w:rsid w:val="00E739D5"/>
    <w:rsid w:val="00E73FAB"/>
    <w:rsid w:val="00E77D52"/>
    <w:rsid w:val="00E8036B"/>
    <w:rsid w:val="00E80C26"/>
    <w:rsid w:val="00EC1136"/>
    <w:rsid w:val="00EC309E"/>
    <w:rsid w:val="00EE3B28"/>
    <w:rsid w:val="00F04B91"/>
    <w:rsid w:val="00F054A5"/>
    <w:rsid w:val="00F05D7E"/>
    <w:rsid w:val="00F211B6"/>
    <w:rsid w:val="00F30C4B"/>
    <w:rsid w:val="00F409AB"/>
    <w:rsid w:val="00F425E3"/>
    <w:rsid w:val="00F43A6D"/>
    <w:rsid w:val="00F513DB"/>
    <w:rsid w:val="00F53D26"/>
    <w:rsid w:val="00F62689"/>
    <w:rsid w:val="00F67F32"/>
    <w:rsid w:val="00F71B56"/>
    <w:rsid w:val="00F76940"/>
    <w:rsid w:val="00F83F01"/>
    <w:rsid w:val="00F90D9A"/>
    <w:rsid w:val="00F97CA2"/>
    <w:rsid w:val="00FC7CDD"/>
    <w:rsid w:val="00FE6888"/>
    <w:rsid w:val="00FF1453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3DE2F"/>
  <w15:docId w15:val="{8C450920-76CD-4554-883F-1496EE9D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21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95F0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95F03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Default">
    <w:name w:val="Default"/>
    <w:rsid w:val="005541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426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59"/>
  </w:style>
  <w:style w:type="paragraph" w:styleId="Footer">
    <w:name w:val="footer"/>
    <w:basedOn w:val="Normal"/>
    <w:link w:val="FooterChar"/>
    <w:uiPriority w:val="99"/>
    <w:rsid w:val="00D426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859"/>
  </w:style>
  <w:style w:type="character" w:styleId="PageNumber">
    <w:name w:val="page number"/>
    <w:uiPriority w:val="99"/>
    <w:rsid w:val="0033584D"/>
    <w:rPr>
      <w:rFonts w:cs="Times New Roman"/>
    </w:rPr>
  </w:style>
  <w:style w:type="character" w:customStyle="1" w:styleId="apple-converted-space">
    <w:name w:val="apple-converted-space"/>
    <w:basedOn w:val="DefaultParagraphFont"/>
    <w:rsid w:val="002D0888"/>
  </w:style>
  <w:style w:type="character" w:customStyle="1" w:styleId="locality">
    <w:name w:val="locality"/>
    <w:basedOn w:val="DefaultParagraphFont"/>
    <w:rsid w:val="00A56DBE"/>
  </w:style>
  <w:style w:type="character" w:customStyle="1" w:styleId="state">
    <w:name w:val="state"/>
    <w:basedOn w:val="DefaultParagraphFont"/>
    <w:rsid w:val="00A56DBE"/>
  </w:style>
  <w:style w:type="character" w:customStyle="1" w:styleId="postal-code">
    <w:name w:val="postal-code"/>
    <w:basedOn w:val="DefaultParagraphFont"/>
    <w:rsid w:val="00A56DBE"/>
  </w:style>
  <w:style w:type="character" w:customStyle="1" w:styleId="il">
    <w:name w:val="il"/>
    <w:basedOn w:val="DefaultParagraphFont"/>
    <w:rsid w:val="005F14F6"/>
  </w:style>
  <w:style w:type="character" w:styleId="UnresolvedMention">
    <w:name w:val="Unresolved Mention"/>
    <w:basedOn w:val="DefaultParagraphFont"/>
    <w:uiPriority w:val="99"/>
    <w:semiHidden/>
    <w:unhideWhenUsed/>
    <w:rsid w:val="00DD6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FB6"/>
    <w:rPr>
      <w:color w:val="800080" w:themeColor="followedHyperlink"/>
      <w:u w:val="single"/>
    </w:rPr>
  </w:style>
  <w:style w:type="character" w:customStyle="1" w:styleId="orcid-id-https">
    <w:name w:val="orcid-id-https"/>
    <w:basedOn w:val="DefaultParagraphFont"/>
    <w:rsid w:val="009F2C52"/>
  </w:style>
  <w:style w:type="paragraph" w:styleId="BalloonText">
    <w:name w:val="Balloon Text"/>
    <w:basedOn w:val="Normal"/>
    <w:link w:val="BalloonTextChar"/>
    <w:uiPriority w:val="99"/>
    <w:semiHidden/>
    <w:unhideWhenUsed/>
    <w:rsid w:val="00925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322"/>
    <w:rPr>
      <w:rFonts w:ascii="Segoe UI" w:hAnsi="Segoe UI" w:cs="Segoe UI"/>
      <w:sz w:val="18"/>
      <w:szCs w:val="18"/>
      <w:lang w:val="en-GB"/>
    </w:rPr>
  </w:style>
  <w:style w:type="character" w:customStyle="1" w:styleId="lt-line-clampline">
    <w:name w:val="lt-line-clamp__line"/>
    <w:basedOn w:val="DefaultParagraphFont"/>
    <w:rsid w:val="00A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yokec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BvIDsDMAAAAJ&amp;hl=en&amp;oi=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lliamok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2902-4885-4715-8FA9-FD1A05B5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3</cp:revision>
  <cp:lastPrinted>2023-01-31T11:37:00Z</cp:lastPrinted>
  <dcterms:created xsi:type="dcterms:W3CDTF">2023-01-31T11:37:00Z</dcterms:created>
  <dcterms:modified xsi:type="dcterms:W3CDTF">2023-01-31T11:38:00Z</dcterms:modified>
</cp:coreProperties>
</file>